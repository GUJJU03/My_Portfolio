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B7A4647" w14:textId="77777777" w:rsidR="00F228C5" w:rsidRPr="00BD1555" w:rsidRDefault="00F228C5" w:rsidP="00F228C5">
      <w:pPr>
        <w:rPr>
          <w:color w:val="FFFFFF" w:themeColor="background1"/>
        </w:rPr>
      </w:pPr>
      <w:r w:rsidRPr="00BD1555">
        <w:rPr>
          <w:noProof/>
          <w:color w:val="FFFFFF" w:themeColor="background1"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77AEA73C" wp14:editId="7BAA521D">
                <wp:simplePos x="0" y="0"/>
                <wp:positionH relativeFrom="page">
                  <wp:align>right</wp:align>
                </wp:positionH>
                <wp:positionV relativeFrom="paragraph">
                  <wp:posOffset>-556260</wp:posOffset>
                </wp:positionV>
                <wp:extent cx="7863840" cy="10614660"/>
                <wp:effectExtent l="0" t="0" r="381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63840" cy="10614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E2043B" id="Rectangle 1" o:spid="_x0000_s1026" alt="&quot;&quot;" style="position:absolute;margin-left:568pt;margin-top:-43.8pt;width:619.2pt;height:835.8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3CE6E005" w14:textId="7AD3252C" w:rsidR="003421F4" w:rsidRPr="00BD1555" w:rsidRDefault="003E0F9C" w:rsidP="00A4699F">
      <w:pPr>
        <w:pStyle w:val="Title"/>
        <w:rPr>
          <w:color w:val="FFFFFF" w:themeColor="background1"/>
        </w:rPr>
      </w:pPr>
      <w:bookmarkStart w:id="0" w:name="_Hlk152783845"/>
      <w:r w:rsidRPr="00BD1555">
        <w:rPr>
          <w:color w:val="FFFFFF" w:themeColor="background1"/>
        </w:rPr>
        <w:t xml:space="preserve">Kush Patel </w:t>
      </w:r>
    </w:p>
    <w:p w14:paraId="002CEB93" w14:textId="29787BA9" w:rsidR="003A4954" w:rsidRPr="00BD1555" w:rsidRDefault="00230E79" w:rsidP="008753EA">
      <w:pPr>
        <w:pStyle w:val="Subtitle"/>
        <w:rPr>
          <w:color w:val="FFFFFF" w:themeColor="background1"/>
        </w:rPr>
      </w:pPr>
      <w:r w:rsidRPr="00BD1555">
        <w:rPr>
          <w:caps w:val="0"/>
          <w:color w:val="FFFFFF" w:themeColor="background1"/>
        </w:rPr>
        <w:t xml:space="preserve"> </w:t>
      </w:r>
      <w:r w:rsidR="003E0F9C" w:rsidRPr="00BD1555">
        <w:rPr>
          <w:color w:val="FFFFFF" w:themeColor="background1"/>
        </w:rPr>
        <w:t>web developer and free lancer</w:t>
      </w:r>
    </w:p>
    <w:p w14:paraId="56560C04" w14:textId="77777777" w:rsidR="006E6662" w:rsidRPr="00BD1555" w:rsidRDefault="006E6662" w:rsidP="006E6662">
      <w:pPr>
        <w:rPr>
          <w:color w:val="FFFFFF" w:themeColor="background1"/>
        </w:rPr>
      </w:pPr>
    </w:p>
    <w:tbl>
      <w:tblPr>
        <w:tblW w:w="9634" w:type="dxa"/>
        <w:tblInd w:w="-28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94"/>
        <w:gridCol w:w="275"/>
        <w:gridCol w:w="7365"/>
      </w:tblGrid>
      <w:tr w:rsidR="00BD1555" w:rsidRPr="00BD1555" w14:paraId="33868426" w14:textId="77777777" w:rsidTr="003E0F9C">
        <w:trPr>
          <w:trHeight w:val="728"/>
        </w:trPr>
        <w:tc>
          <w:tcPr>
            <w:tcW w:w="9634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3E17D656" w14:textId="11E8C08E" w:rsidR="007B1EF3" w:rsidRPr="00BD1555" w:rsidRDefault="00000000" w:rsidP="003E0F9C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hyperlink r:id="rId10" w:history="1">
              <w:r w:rsidR="00230E79" w:rsidRPr="00BD1555">
                <w:rPr>
                  <w:rStyle w:val="Hyperlink"/>
                  <w:b/>
                  <w:color w:val="FFFFFF" w:themeColor="background1"/>
                  <w:sz w:val="24"/>
                  <w:szCs w:val="24"/>
                  <w14:textOutline w14:w="0" w14:cap="flat" w14:cmpd="sng" w14:algn="ctr">
                    <w14:noFill/>
                    <w14:prstDash w14:val="solid"/>
                    <w14:round/>
                  </w14:textOutline>
                  <w14:props3d w14:extrusionH="57150" w14:contourW="0" w14:prstMaterial="matte">
                    <w14:bevelT w14:w="63500" w14:h="12700" w14:prst="angle"/>
                    <w14:contourClr>
                      <w14:schemeClr w14:val="bg1">
                        <w14:lumMod w14:val="65000"/>
                      </w14:schemeClr>
                    </w14:contourClr>
                  </w14:props3d>
                </w:rPr>
                <w:t>Kushpatel3114@Gmail.Com</w:t>
              </w:r>
            </w:hyperlink>
            <w:r w:rsidR="00230E79" w:rsidRPr="00BD1555">
              <w:rPr>
                <w:b/>
                <w:color w:val="FFFFFF" w:themeColor="background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  <w14:props3d w14:extrusionH="57150" w14:contourW="0" w14:prstMaterial="matte">
                  <w14:bevelT w14:w="63500" w14:h="12700" w14:prst="angle"/>
                  <w14:contourClr>
                    <w14:schemeClr w14:val="bg1">
                      <w14:lumMod w14:val="65000"/>
                    </w14:schemeClr>
                  </w14:contourClr>
                </w14:props3d>
              </w:rPr>
              <w:t xml:space="preserve"> | +91 63551 38528</w:t>
            </w:r>
          </w:p>
        </w:tc>
      </w:tr>
      <w:tr w:rsidR="00BD1555" w:rsidRPr="00BD1555" w14:paraId="53CA0991" w14:textId="77777777" w:rsidTr="00542DBE">
        <w:trPr>
          <w:trHeight w:val="320"/>
        </w:trPr>
        <w:tc>
          <w:tcPr>
            <w:tcW w:w="1994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4A8876A7" w14:textId="77777777" w:rsidR="007B1EF3" w:rsidRPr="00BD1555" w:rsidRDefault="007B1EF3" w:rsidP="00C567C3">
            <w:pPr>
              <w:rPr>
                <w:color w:val="FFFFFF" w:themeColor="background1"/>
              </w:rPr>
            </w:pPr>
          </w:p>
        </w:tc>
        <w:tc>
          <w:tcPr>
            <w:tcW w:w="275" w:type="dxa"/>
            <w:tcBorders>
              <w:top w:val="single" w:sz="4" w:space="0" w:color="313E32" w:themeColor="accent4" w:themeTint="E6"/>
            </w:tcBorders>
          </w:tcPr>
          <w:p w14:paraId="703CBE21" w14:textId="77777777" w:rsidR="007B1EF3" w:rsidRPr="00BD1555" w:rsidRDefault="007B1EF3" w:rsidP="00C567C3">
            <w:pPr>
              <w:rPr>
                <w:color w:val="FFFFFF" w:themeColor="background1"/>
              </w:rPr>
            </w:pPr>
          </w:p>
        </w:tc>
        <w:tc>
          <w:tcPr>
            <w:tcW w:w="7365" w:type="dxa"/>
            <w:tcBorders>
              <w:top w:val="single" w:sz="4" w:space="0" w:color="313E32" w:themeColor="accent4" w:themeTint="E6"/>
            </w:tcBorders>
          </w:tcPr>
          <w:p w14:paraId="6556F38B" w14:textId="77777777" w:rsidR="007B1EF3" w:rsidRPr="00BD1555" w:rsidRDefault="007B1EF3" w:rsidP="00C567C3">
            <w:pPr>
              <w:rPr>
                <w:color w:val="FFFFFF" w:themeColor="background1"/>
              </w:rPr>
            </w:pPr>
          </w:p>
        </w:tc>
      </w:tr>
      <w:tr w:rsidR="00BD1555" w:rsidRPr="00BD1555" w14:paraId="2D4E598A" w14:textId="77777777" w:rsidTr="00542DBE">
        <w:trPr>
          <w:trHeight w:val="1450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</w:tcBorders>
          </w:tcPr>
          <w:p w14:paraId="08DDD300" w14:textId="77777777" w:rsidR="007B1EF3" w:rsidRPr="00BD1555" w:rsidRDefault="00000000" w:rsidP="001A1BCF">
            <w:pPr>
              <w:pStyle w:val="Heading2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1015038806"/>
                <w:placeholder>
                  <w:docPart w:val="9A5EBA0703404F89934CE62890ADE1BE"/>
                </w:placeholder>
                <w:temporary/>
                <w:showingPlcHdr/>
                <w15:appearance w15:val="hidden"/>
              </w:sdtPr>
              <w:sdtContent>
                <w:r w:rsidR="007B1EF3" w:rsidRPr="00BD1555">
                  <w:rPr>
                    <w:color w:val="FFFFFF" w:themeColor="background1"/>
                    <w:sz w:val="28"/>
                    <w:szCs w:val="28"/>
                  </w:rPr>
                  <w:t>Objective</w:t>
                </w:r>
              </w:sdtContent>
            </w:sdt>
          </w:p>
        </w:tc>
        <w:tc>
          <w:tcPr>
            <w:tcW w:w="275" w:type="dxa"/>
          </w:tcPr>
          <w:p w14:paraId="40F459E0" w14:textId="77777777" w:rsidR="007B1EF3" w:rsidRPr="00BD1555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FFFFFF" w:themeColor="background1"/>
              </w:rPr>
            </w:pPr>
          </w:p>
        </w:tc>
        <w:tc>
          <w:tcPr>
            <w:tcW w:w="7365" w:type="dxa"/>
          </w:tcPr>
          <w:p w14:paraId="7928CD06" w14:textId="73ED6517" w:rsidR="00C567C3" w:rsidRPr="00BD1555" w:rsidRDefault="00542DBE" w:rsidP="00542DBE">
            <w:pPr>
              <w:rPr>
                <w:b/>
                <w:bCs/>
                <w:color w:val="FFFFFF" w:themeColor="background1"/>
              </w:rPr>
            </w:pPr>
            <w:r w:rsidRPr="00BD1555">
              <w:rPr>
                <w:b/>
                <w:bCs/>
                <w:color w:val="FFFFFF" w:themeColor="background1"/>
              </w:rPr>
              <w:t xml:space="preserve">Second </w:t>
            </w:r>
            <w:r w:rsidR="00230E79" w:rsidRPr="00BD1555">
              <w:rPr>
                <w:b/>
                <w:bCs/>
                <w:color w:val="FFFFFF" w:themeColor="background1"/>
              </w:rPr>
              <w:t xml:space="preserve">Year Engineering Student </w:t>
            </w:r>
            <w:proofErr w:type="gramStart"/>
            <w:r w:rsidR="00230E79" w:rsidRPr="00BD1555">
              <w:rPr>
                <w:b/>
                <w:bCs/>
                <w:color w:val="FFFFFF" w:themeColor="background1"/>
              </w:rPr>
              <w:t>At</w:t>
            </w:r>
            <w:proofErr w:type="gramEnd"/>
            <w:r w:rsidR="00230E79" w:rsidRPr="00BD1555">
              <w:rPr>
                <w:b/>
                <w:bCs/>
                <w:color w:val="FFFFFF" w:themeColor="background1"/>
              </w:rPr>
              <w:t xml:space="preserve"> </w:t>
            </w:r>
            <w:r w:rsidRPr="00BD1555">
              <w:rPr>
                <w:b/>
                <w:bCs/>
                <w:color w:val="FFFFFF" w:themeColor="background1"/>
              </w:rPr>
              <w:t>Parul University</w:t>
            </w:r>
            <w:r w:rsidR="00230E79" w:rsidRPr="00BD1555">
              <w:rPr>
                <w:b/>
                <w:bCs/>
                <w:color w:val="FFFFFF" w:themeColor="background1"/>
              </w:rPr>
              <w:t xml:space="preserve">, Passionate About Learning New Skills. </w:t>
            </w:r>
            <w:r w:rsidRPr="00BD1555">
              <w:rPr>
                <w:b/>
                <w:bCs/>
                <w:color w:val="FFFFFF" w:themeColor="background1"/>
              </w:rPr>
              <w:t>Currently</w:t>
            </w:r>
            <w:r w:rsidR="00230E79" w:rsidRPr="00BD1555">
              <w:rPr>
                <w:b/>
                <w:bCs/>
                <w:color w:val="FFFFFF" w:themeColor="background1"/>
              </w:rPr>
              <w:t xml:space="preserve">, </w:t>
            </w:r>
            <w:r w:rsidRPr="00BD1555">
              <w:rPr>
                <w:b/>
                <w:bCs/>
                <w:color w:val="FFFFFF" w:themeColor="background1"/>
              </w:rPr>
              <w:t xml:space="preserve">I </w:t>
            </w:r>
            <w:r w:rsidR="00230E79" w:rsidRPr="00BD1555">
              <w:rPr>
                <w:b/>
                <w:bCs/>
                <w:color w:val="FFFFFF" w:themeColor="background1"/>
              </w:rPr>
              <w:t xml:space="preserve">Am Exploring The World Of Web Development </w:t>
            </w:r>
            <w:proofErr w:type="gramStart"/>
            <w:r w:rsidR="00230E79" w:rsidRPr="00BD1555">
              <w:rPr>
                <w:b/>
                <w:bCs/>
                <w:color w:val="FFFFFF" w:themeColor="background1"/>
              </w:rPr>
              <w:t>And  Enjoy</w:t>
            </w:r>
            <w:proofErr w:type="gramEnd"/>
            <w:r w:rsidR="00230E79" w:rsidRPr="00BD1555">
              <w:rPr>
                <w:b/>
                <w:bCs/>
                <w:color w:val="FFFFFF" w:themeColor="background1"/>
              </w:rPr>
              <w:t xml:space="preserve"> Freelancing And Working On Projects That Increase My Skills . </w:t>
            </w:r>
            <w:r w:rsidRPr="00BD1555">
              <w:rPr>
                <w:b/>
                <w:bCs/>
                <w:color w:val="FFFFFF" w:themeColor="background1"/>
              </w:rPr>
              <w:t xml:space="preserve">Eager </w:t>
            </w:r>
            <w:r w:rsidR="00230E79" w:rsidRPr="00BD1555">
              <w:rPr>
                <w:b/>
                <w:bCs/>
                <w:color w:val="FFFFFF" w:themeColor="background1"/>
              </w:rPr>
              <w:t xml:space="preserve">To Continue Learning </w:t>
            </w:r>
            <w:proofErr w:type="gramStart"/>
            <w:r w:rsidR="00230E79" w:rsidRPr="00BD1555">
              <w:rPr>
                <w:b/>
                <w:bCs/>
                <w:color w:val="FFFFFF" w:themeColor="background1"/>
              </w:rPr>
              <w:t>And</w:t>
            </w:r>
            <w:proofErr w:type="gramEnd"/>
            <w:r w:rsidR="00230E79" w:rsidRPr="00BD1555">
              <w:rPr>
                <w:b/>
                <w:bCs/>
                <w:color w:val="FFFFFF" w:themeColor="background1"/>
              </w:rPr>
              <w:t xml:space="preserve"> Growing!</w:t>
            </w:r>
          </w:p>
        </w:tc>
      </w:tr>
      <w:tr w:rsidR="00BD1555" w:rsidRPr="00BD1555" w14:paraId="713B4D20" w14:textId="77777777" w:rsidTr="00230E79">
        <w:trPr>
          <w:trHeight w:val="1649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</w:tcBorders>
          </w:tcPr>
          <w:p w14:paraId="31CDCE70" w14:textId="77777777" w:rsidR="007B1EF3" w:rsidRPr="00BD1555" w:rsidRDefault="00000000" w:rsidP="00C76870">
            <w:pPr>
              <w:pStyle w:val="Heading2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630332219"/>
                <w:placeholder>
                  <w:docPart w:val="336D81CD830D4234B7000DC158F6C05D"/>
                </w:placeholder>
                <w:temporary/>
                <w:showingPlcHdr/>
                <w15:appearance w15:val="hidden"/>
              </w:sdtPr>
              <w:sdtContent>
                <w:r w:rsidR="00C76870" w:rsidRPr="00BD1555">
                  <w:rPr>
                    <w:color w:val="FFFFFF" w:themeColor="background1"/>
                    <w:sz w:val="28"/>
                    <w:szCs w:val="28"/>
                  </w:rPr>
                  <w:t>Skills &amp; abilities</w:t>
                </w:r>
              </w:sdtContent>
            </w:sdt>
          </w:p>
        </w:tc>
        <w:tc>
          <w:tcPr>
            <w:tcW w:w="275" w:type="dxa"/>
          </w:tcPr>
          <w:p w14:paraId="3F756738" w14:textId="77777777" w:rsidR="007B1EF3" w:rsidRPr="00BD1555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FFFFFF" w:themeColor="background1"/>
              </w:rPr>
            </w:pPr>
          </w:p>
        </w:tc>
        <w:tc>
          <w:tcPr>
            <w:tcW w:w="7365" w:type="dxa"/>
          </w:tcPr>
          <w:p w14:paraId="490C9BCF" w14:textId="66F44EA8" w:rsidR="00542DBE" w:rsidRPr="00BD1555" w:rsidRDefault="00230E79" w:rsidP="00542DBE">
            <w:pPr>
              <w:rPr>
                <w:b/>
                <w:bCs/>
                <w:color w:val="FFFFFF" w:themeColor="background1"/>
              </w:rPr>
            </w:pPr>
            <w:r w:rsidRPr="00BD1555">
              <w:rPr>
                <w:b/>
                <w:bCs/>
                <w:color w:val="FFFFFF" w:themeColor="background1"/>
              </w:rPr>
              <w:t xml:space="preserve"> </w:t>
            </w:r>
            <w:r w:rsidR="00542DBE" w:rsidRPr="00BD1555">
              <w:rPr>
                <w:b/>
                <w:bCs/>
                <w:color w:val="FFFFFF" w:themeColor="background1"/>
              </w:rPr>
              <w:t xml:space="preserve">Gained Proficiency </w:t>
            </w:r>
            <w:proofErr w:type="gramStart"/>
            <w:r w:rsidRPr="00BD1555">
              <w:rPr>
                <w:b/>
                <w:bCs/>
                <w:color w:val="FFFFFF" w:themeColor="background1"/>
              </w:rPr>
              <w:t>In :</w:t>
            </w:r>
            <w:proofErr w:type="gramEnd"/>
            <w:r w:rsidRPr="00BD1555">
              <w:rPr>
                <w:b/>
                <w:bCs/>
                <w:color w:val="FFFFFF" w:themeColor="background1"/>
              </w:rPr>
              <w:t xml:space="preserve"> </w:t>
            </w:r>
          </w:p>
          <w:p w14:paraId="048DED71" w14:textId="69CD28C5" w:rsidR="00542DBE" w:rsidRPr="00BD1555" w:rsidRDefault="00542DBE" w:rsidP="00542DBE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color w:val="FFFFFF" w:themeColor="background1"/>
              </w:rPr>
            </w:pPr>
            <w:r w:rsidRPr="00BD1555">
              <w:rPr>
                <w:b/>
                <w:bCs/>
                <w:color w:val="FFFFFF" w:themeColor="background1"/>
              </w:rPr>
              <w:t>HTML</w:t>
            </w:r>
            <w:r w:rsidR="00230E79" w:rsidRPr="00BD1555">
              <w:rPr>
                <w:b/>
                <w:bCs/>
                <w:color w:val="FFFFFF" w:themeColor="background1"/>
              </w:rPr>
              <w:t xml:space="preserve">, </w:t>
            </w:r>
            <w:r w:rsidRPr="00BD1555">
              <w:rPr>
                <w:b/>
                <w:bCs/>
                <w:color w:val="FFFFFF" w:themeColor="background1"/>
              </w:rPr>
              <w:t>CSS</w:t>
            </w:r>
            <w:r w:rsidR="00230E79" w:rsidRPr="00BD1555">
              <w:rPr>
                <w:b/>
                <w:bCs/>
                <w:color w:val="FFFFFF" w:themeColor="background1"/>
              </w:rPr>
              <w:t xml:space="preserve">, JavaScript, ReactJS </w:t>
            </w:r>
            <w:proofErr w:type="gramStart"/>
            <w:r w:rsidR="00230E79" w:rsidRPr="00BD1555">
              <w:rPr>
                <w:b/>
                <w:bCs/>
                <w:color w:val="FFFFFF" w:themeColor="background1"/>
              </w:rPr>
              <w:t>And</w:t>
            </w:r>
            <w:proofErr w:type="gramEnd"/>
            <w:r w:rsidR="00230E79" w:rsidRPr="00BD1555">
              <w:rPr>
                <w:b/>
                <w:bCs/>
                <w:color w:val="FFFFFF" w:themeColor="background1"/>
              </w:rPr>
              <w:t xml:space="preserve"> Bootstrap</w:t>
            </w:r>
          </w:p>
          <w:p w14:paraId="6ADB2C6A" w14:textId="0522E604" w:rsidR="007B1EF3" w:rsidRPr="00BD1555" w:rsidRDefault="00542DBE" w:rsidP="00542DBE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color w:val="FFFFFF" w:themeColor="background1"/>
              </w:rPr>
            </w:pPr>
            <w:r w:rsidRPr="00BD1555">
              <w:rPr>
                <w:b/>
                <w:bCs/>
                <w:color w:val="FFFFFF" w:themeColor="background1"/>
              </w:rPr>
              <w:t xml:space="preserve">Knowledge </w:t>
            </w:r>
            <w:r w:rsidR="00230E79" w:rsidRPr="00BD1555">
              <w:rPr>
                <w:b/>
                <w:bCs/>
                <w:color w:val="FFFFFF" w:themeColor="background1"/>
              </w:rPr>
              <w:t xml:space="preserve">Of Programming Languages Like </w:t>
            </w:r>
            <w:proofErr w:type="gramStart"/>
            <w:r w:rsidRPr="00BD1555">
              <w:rPr>
                <w:b/>
                <w:bCs/>
                <w:color w:val="FFFFFF" w:themeColor="background1"/>
              </w:rPr>
              <w:t xml:space="preserve">C </w:t>
            </w:r>
            <w:r w:rsidR="00230E79" w:rsidRPr="00BD1555">
              <w:rPr>
                <w:b/>
                <w:bCs/>
                <w:color w:val="FFFFFF" w:themeColor="background1"/>
              </w:rPr>
              <w:t>,</w:t>
            </w:r>
            <w:proofErr w:type="gramEnd"/>
            <w:r w:rsidR="00230E79" w:rsidRPr="00BD1555">
              <w:rPr>
                <w:b/>
                <w:bCs/>
                <w:color w:val="FFFFFF" w:themeColor="background1"/>
              </w:rPr>
              <w:t xml:space="preserve"> </w:t>
            </w:r>
            <w:r w:rsidRPr="00BD1555">
              <w:rPr>
                <w:b/>
                <w:bCs/>
                <w:color w:val="FFFFFF" w:themeColor="background1"/>
              </w:rPr>
              <w:t xml:space="preserve">Java </w:t>
            </w:r>
            <w:r w:rsidR="00230E79" w:rsidRPr="00BD1555">
              <w:rPr>
                <w:b/>
                <w:bCs/>
                <w:color w:val="FFFFFF" w:themeColor="background1"/>
              </w:rPr>
              <w:t xml:space="preserve">And Python. </w:t>
            </w:r>
          </w:p>
          <w:p w14:paraId="6CAA7E3A" w14:textId="77777777" w:rsidR="00542DBE" w:rsidRPr="00BD1555" w:rsidRDefault="00542DBE" w:rsidP="00542DBE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color w:val="FFFFFF" w:themeColor="background1"/>
              </w:rPr>
            </w:pPr>
            <w:r w:rsidRPr="00BD1555">
              <w:rPr>
                <w:b/>
                <w:bCs/>
                <w:color w:val="FFFFFF" w:themeColor="background1"/>
              </w:rPr>
              <w:t xml:space="preserve">Basic Video Editing </w:t>
            </w:r>
          </w:p>
          <w:p w14:paraId="1605A298" w14:textId="1F96967A" w:rsidR="00542DBE" w:rsidRPr="00BD1555" w:rsidRDefault="00542DBE" w:rsidP="00542DBE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color w:val="FFFFFF" w:themeColor="background1"/>
              </w:rPr>
            </w:pPr>
            <w:r w:rsidRPr="00BD1555">
              <w:rPr>
                <w:b/>
                <w:bCs/>
                <w:color w:val="FFFFFF" w:themeColor="background1"/>
              </w:rPr>
              <w:t>Freelancer</w:t>
            </w:r>
          </w:p>
        </w:tc>
      </w:tr>
      <w:tr w:rsidR="00BD1555" w:rsidRPr="00BD1555" w14:paraId="3BD1052A" w14:textId="77777777" w:rsidTr="006B3B29">
        <w:trPr>
          <w:trHeight w:val="1971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</w:tcBorders>
          </w:tcPr>
          <w:p w14:paraId="0B0AAF67" w14:textId="3B58A37A" w:rsidR="00230E79" w:rsidRPr="00BD1555" w:rsidRDefault="00000000" w:rsidP="00230E79">
            <w:pPr>
              <w:pStyle w:val="Heading2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944845835"/>
                <w:placeholder>
                  <w:docPart w:val="025C1B69221D4EF1AC9E320507ECF366"/>
                </w:placeholder>
                <w:temporary/>
                <w:showingPlcHdr/>
                <w15:appearance w15:val="hidden"/>
              </w:sdtPr>
              <w:sdtContent>
                <w:r w:rsidR="007B1EF3" w:rsidRPr="00BD1555">
                  <w:rPr>
                    <w:color w:val="FFFFFF" w:themeColor="background1"/>
                    <w:sz w:val="28"/>
                    <w:szCs w:val="28"/>
                  </w:rPr>
                  <w:t>Experience</w:t>
                </w:r>
              </w:sdtContent>
            </w:sdt>
            <w:r w:rsidR="00230E79" w:rsidRPr="00BD1555">
              <w:rPr>
                <w:color w:val="FFFFFF" w:themeColor="background1"/>
              </w:rPr>
              <w:t xml:space="preserve"> </w:t>
            </w:r>
            <w:r w:rsidR="00230E79" w:rsidRPr="00BD1555">
              <w:rPr>
                <w:color w:val="FFFFFF" w:themeColor="background1"/>
                <w:sz w:val="28"/>
                <w:szCs w:val="28"/>
              </w:rPr>
              <w:t>And Projects</w:t>
            </w:r>
            <w:r w:rsidR="00230E79" w:rsidRPr="00BD1555">
              <w:rPr>
                <w:color w:val="FFFFFF" w:themeColor="background1"/>
              </w:rPr>
              <w:t xml:space="preserve"> </w:t>
            </w:r>
          </w:p>
        </w:tc>
        <w:tc>
          <w:tcPr>
            <w:tcW w:w="275" w:type="dxa"/>
          </w:tcPr>
          <w:p w14:paraId="33F7AFC0" w14:textId="77777777" w:rsidR="007B1EF3" w:rsidRPr="00BD1555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FFFFFF" w:themeColor="background1"/>
              </w:rPr>
            </w:pPr>
          </w:p>
        </w:tc>
        <w:tc>
          <w:tcPr>
            <w:tcW w:w="7365" w:type="dxa"/>
          </w:tcPr>
          <w:p w14:paraId="0BA3F8B8" w14:textId="77777777" w:rsidR="00230E79" w:rsidRPr="00BD1555" w:rsidRDefault="00000000" w:rsidP="00230E79">
            <w:pPr>
              <w:pStyle w:val="Heading2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300737613"/>
                <w:placeholder>
                  <w:docPart w:val="B8E9B3D96943409B9630124D4B3C4E1A"/>
                </w:placeholder>
                <w:temporary/>
                <w:showingPlcHdr/>
                <w15:appearance w15:val="hidden"/>
              </w:sdtPr>
              <w:sdtContent>
                <w:r w:rsidR="00C76870" w:rsidRPr="00BD1555">
                  <w:rPr>
                    <w:color w:val="FFFFFF" w:themeColor="background1"/>
                  </w:rPr>
                  <w:t>Front-end web developer</w:t>
                </w:r>
              </w:sdtContent>
            </w:sdt>
            <w:r w:rsidR="00230E79" w:rsidRPr="00BD1555">
              <w:rPr>
                <w:color w:val="FFFFFF" w:themeColor="background1"/>
              </w:rPr>
              <w:t xml:space="preserve"> :</w:t>
            </w:r>
          </w:p>
          <w:p w14:paraId="3710A0D6" w14:textId="77777777" w:rsidR="00230E79" w:rsidRPr="00BD1555" w:rsidRDefault="00230E79" w:rsidP="00230E79">
            <w:pPr>
              <w:pStyle w:val="Heading2"/>
              <w:ind w:left="720"/>
              <w:rPr>
                <w:color w:val="FFFFFF" w:themeColor="background1"/>
              </w:rPr>
            </w:pPr>
            <w:r w:rsidRPr="00BD1555">
              <w:rPr>
                <w:color w:val="FFFFFF" w:themeColor="background1"/>
              </w:rPr>
              <w:t xml:space="preserve">Learning And Growing Skills </w:t>
            </w:r>
            <w:proofErr w:type="gramStart"/>
            <w:r w:rsidRPr="00BD1555">
              <w:rPr>
                <w:color w:val="FFFFFF" w:themeColor="background1"/>
              </w:rPr>
              <w:t>Of</w:t>
            </w:r>
            <w:proofErr w:type="gramEnd"/>
            <w:r w:rsidRPr="00BD1555">
              <w:rPr>
                <w:color w:val="FFFFFF" w:themeColor="background1"/>
              </w:rPr>
              <w:t xml:space="preserve"> Web Development From Last </w:t>
            </w:r>
            <w:r w:rsidRPr="00BD1555">
              <w:rPr>
                <w:rFonts w:ascii="Cambria" w:hAnsi="Cambria"/>
                <w:color w:val="FFFFFF" w:themeColor="background1"/>
              </w:rPr>
              <w:t xml:space="preserve">1 </w:t>
            </w:r>
            <w:r w:rsidRPr="00BD1555">
              <w:rPr>
                <w:color w:val="FFFFFF" w:themeColor="background1"/>
              </w:rPr>
              <w:t>Year.</w:t>
            </w:r>
          </w:p>
          <w:p w14:paraId="6844BAF1" w14:textId="1EB73462" w:rsidR="00230E79" w:rsidRPr="00BD1555" w:rsidRDefault="006B3B29" w:rsidP="00230E79">
            <w:pPr>
              <w:rPr>
                <w:color w:val="FFFFFF" w:themeColor="background1"/>
              </w:rPr>
            </w:pPr>
            <w:r w:rsidRPr="00BD1555">
              <w:rPr>
                <w:color w:val="FFFFFF" w:themeColor="background1"/>
              </w:rPr>
              <w:t xml:space="preserve">             </w:t>
            </w:r>
          </w:p>
          <w:p w14:paraId="33038DA8" w14:textId="77777777" w:rsidR="00F66D94" w:rsidRPr="00BD1555" w:rsidRDefault="00230E79" w:rsidP="00230E79">
            <w:pPr>
              <w:pStyle w:val="Heading2"/>
              <w:ind w:left="720"/>
              <w:rPr>
                <w:color w:val="FFFFFF" w:themeColor="background1"/>
              </w:rPr>
            </w:pPr>
            <w:r w:rsidRPr="00BD1555">
              <w:rPr>
                <w:color w:val="FFFFFF" w:themeColor="background1"/>
              </w:rPr>
              <w:t xml:space="preserve"> I made A some projects to increase My </w:t>
            </w:r>
            <w:proofErr w:type="gramStart"/>
            <w:r w:rsidRPr="00BD1555">
              <w:rPr>
                <w:color w:val="FFFFFF" w:themeColor="background1"/>
              </w:rPr>
              <w:t>skills :</w:t>
            </w:r>
            <w:proofErr w:type="gramEnd"/>
            <w:r w:rsidRPr="00BD1555">
              <w:rPr>
                <w:color w:val="FFFFFF" w:themeColor="background1"/>
              </w:rPr>
              <w:t xml:space="preserve"> </w:t>
            </w:r>
          </w:p>
          <w:p w14:paraId="23DA2B1A" w14:textId="5F0FF59F" w:rsidR="00F66D94" w:rsidRPr="00BD1555" w:rsidRDefault="00F66D94" w:rsidP="00230E79">
            <w:pPr>
              <w:pStyle w:val="Heading2"/>
              <w:ind w:left="720"/>
              <w:rPr>
                <w:color w:val="FFFFFF" w:themeColor="background1"/>
              </w:rPr>
            </w:pPr>
            <w:r w:rsidRPr="00BD1555">
              <w:rPr>
                <w:color w:val="FFFFFF" w:themeColor="background1"/>
              </w:rPr>
              <w:t xml:space="preserve"> Simple Tic-tac-toe | </w:t>
            </w:r>
            <w:hyperlink r:id="rId11" w:history="1">
              <w:r w:rsidRPr="00BD1555">
                <w:rPr>
                  <w:rStyle w:val="Hyperlink"/>
                  <w:color w:val="FFFFFF" w:themeColor="background1"/>
                </w:rPr>
                <w:t>https://mytictactoeone.vercel.app/</w:t>
              </w:r>
            </w:hyperlink>
          </w:p>
          <w:p w14:paraId="108F6753" w14:textId="687B9632" w:rsidR="00F66D94" w:rsidRPr="00BD1555" w:rsidRDefault="00230E79" w:rsidP="00F66D94">
            <w:pPr>
              <w:pStyle w:val="Heading2"/>
              <w:ind w:left="720"/>
              <w:rPr>
                <w:color w:val="FFFFFF" w:themeColor="background1"/>
              </w:rPr>
            </w:pPr>
            <w:r w:rsidRPr="00BD1555">
              <w:rPr>
                <w:color w:val="FFFFFF" w:themeColor="background1"/>
              </w:rPr>
              <w:t xml:space="preserve"> Movie Website </w:t>
            </w:r>
            <w:r w:rsidR="00F66D94" w:rsidRPr="00BD1555">
              <w:rPr>
                <w:color w:val="FFFFFF" w:themeColor="background1"/>
              </w:rPr>
              <w:t>Clone</w:t>
            </w:r>
            <w:r w:rsidRPr="00BD1555">
              <w:rPr>
                <w:color w:val="FFFFFF" w:themeColor="background1"/>
              </w:rPr>
              <w:t xml:space="preserve"> | </w:t>
            </w:r>
            <w:hyperlink r:id="rId12" w:history="1">
              <w:r w:rsidR="00F66D94" w:rsidRPr="00BD1555">
                <w:rPr>
                  <w:rStyle w:val="Hyperlink"/>
                  <w:color w:val="FFFFFF" w:themeColor="background1"/>
                </w:rPr>
                <w:t>https://moviemaniaclone.vercel.app/</w:t>
              </w:r>
            </w:hyperlink>
          </w:p>
          <w:p w14:paraId="34D3CE1F" w14:textId="77777777" w:rsidR="00F66D94" w:rsidRPr="00BD1555" w:rsidRDefault="00F66D94" w:rsidP="00F66D94">
            <w:pPr>
              <w:rPr>
                <w:color w:val="FFFFFF" w:themeColor="background1"/>
              </w:rPr>
            </w:pPr>
          </w:p>
          <w:p w14:paraId="73AF67EE" w14:textId="3743A19B" w:rsidR="00F66D94" w:rsidRPr="00BD1555" w:rsidRDefault="00F66D94" w:rsidP="00F66D94">
            <w:pPr>
              <w:rPr>
                <w:color w:val="FFFFFF" w:themeColor="background1"/>
              </w:rPr>
            </w:pPr>
            <w:r w:rsidRPr="00BD1555">
              <w:rPr>
                <w:rFonts w:asciiTheme="majorHAnsi" w:eastAsiaTheme="majorEastAsia" w:hAnsiTheme="majorHAnsi" w:cs="Times New Roman (Headings CS)"/>
                <w:b/>
                <w:color w:val="FFFFFF" w:themeColor="background1"/>
                <w:spacing w:val="6"/>
                <w:szCs w:val="26"/>
              </w:rPr>
              <w:t xml:space="preserve">   </w:t>
            </w:r>
          </w:p>
          <w:p w14:paraId="65E275E0" w14:textId="69A4DA38" w:rsidR="00230E79" w:rsidRPr="00BD1555" w:rsidRDefault="00230E79" w:rsidP="00230E79">
            <w:pPr>
              <w:rPr>
                <w:color w:val="FFFFFF" w:themeColor="background1"/>
              </w:rPr>
            </w:pPr>
          </w:p>
        </w:tc>
      </w:tr>
      <w:tr w:rsidR="00BD1555" w:rsidRPr="00BD1555" w14:paraId="69B7BD20" w14:textId="77777777" w:rsidTr="006B3B29">
        <w:trPr>
          <w:trHeight w:val="1511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</w:tcBorders>
          </w:tcPr>
          <w:p w14:paraId="5CC00096" w14:textId="77777777" w:rsidR="007B1EF3" w:rsidRPr="00BD1555" w:rsidRDefault="00000000" w:rsidP="001A1BCF">
            <w:pPr>
              <w:pStyle w:val="Heading2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28191006"/>
                <w:placeholder>
                  <w:docPart w:val="F77BA6B4F81A467EB774224CAB84B68B"/>
                </w:placeholder>
                <w:temporary/>
                <w:showingPlcHdr/>
                <w15:appearance w15:val="hidden"/>
              </w:sdtPr>
              <w:sdtContent>
                <w:r w:rsidR="007B1EF3" w:rsidRPr="00BD1555">
                  <w:rPr>
                    <w:color w:val="FFFFFF" w:themeColor="background1"/>
                    <w:sz w:val="28"/>
                    <w:szCs w:val="28"/>
                  </w:rPr>
                  <w:t>Education</w:t>
                </w:r>
              </w:sdtContent>
            </w:sdt>
          </w:p>
        </w:tc>
        <w:tc>
          <w:tcPr>
            <w:tcW w:w="275" w:type="dxa"/>
          </w:tcPr>
          <w:p w14:paraId="4CE35CA6" w14:textId="77777777" w:rsidR="007B1EF3" w:rsidRPr="00BD1555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FFFFFF" w:themeColor="background1"/>
              </w:rPr>
            </w:pPr>
          </w:p>
        </w:tc>
        <w:tc>
          <w:tcPr>
            <w:tcW w:w="7365" w:type="dxa"/>
          </w:tcPr>
          <w:p w14:paraId="0A65BDDD" w14:textId="7BA53957" w:rsidR="006B3B29" w:rsidRPr="00BD1555" w:rsidRDefault="006B3B29" w:rsidP="006B3B29">
            <w:pPr>
              <w:pStyle w:val="Heading3"/>
              <w:rPr>
                <w:color w:val="FFFFFF" w:themeColor="background1"/>
              </w:rPr>
            </w:pPr>
            <w:r w:rsidRPr="00BD1555">
              <w:rPr>
                <w:color w:val="FFFFFF" w:themeColor="background1"/>
              </w:rPr>
              <w:t xml:space="preserve">Persuing </w:t>
            </w:r>
            <w:proofErr w:type="gramStart"/>
            <w:r w:rsidRPr="00BD1555">
              <w:rPr>
                <w:color w:val="FFFFFF" w:themeColor="background1"/>
              </w:rPr>
              <w:t>B.tech</w:t>
            </w:r>
            <w:proofErr w:type="gramEnd"/>
            <w:r w:rsidRPr="00BD1555">
              <w:rPr>
                <w:color w:val="FFFFFF" w:themeColor="background1"/>
              </w:rPr>
              <w:t xml:space="preserve"> in cSE | @parul university , vadodara</w:t>
            </w:r>
          </w:p>
          <w:p w14:paraId="24FD3862" w14:textId="77777777" w:rsidR="006B3B29" w:rsidRPr="00BD1555" w:rsidRDefault="006B3B29" w:rsidP="006B3B29">
            <w:pPr>
              <w:pStyle w:val="Heading3"/>
              <w:rPr>
                <w:color w:val="FFFFFF" w:themeColor="background1"/>
              </w:rPr>
            </w:pPr>
            <w:r w:rsidRPr="00BD1555">
              <w:rPr>
                <w:color w:val="FFFFFF" w:themeColor="background1"/>
              </w:rPr>
              <w:t xml:space="preserve">HSC | @Pioneer school of </w:t>
            </w:r>
            <w:proofErr w:type="gramStart"/>
            <w:r w:rsidRPr="00BD1555">
              <w:rPr>
                <w:color w:val="FFFFFF" w:themeColor="background1"/>
              </w:rPr>
              <w:t>science ,</w:t>
            </w:r>
            <w:proofErr w:type="gramEnd"/>
            <w:r w:rsidRPr="00BD1555">
              <w:rPr>
                <w:color w:val="FFFFFF" w:themeColor="background1"/>
              </w:rPr>
              <w:t xml:space="preserve"> patan </w:t>
            </w:r>
          </w:p>
          <w:p w14:paraId="03AC84BC" w14:textId="00CF1FA2" w:rsidR="007B1EF3" w:rsidRPr="00BD1555" w:rsidRDefault="006B3B29" w:rsidP="006B3B29">
            <w:pPr>
              <w:pStyle w:val="Heading3"/>
              <w:rPr>
                <w:color w:val="FFFFFF" w:themeColor="background1"/>
              </w:rPr>
            </w:pPr>
            <w:r w:rsidRPr="00BD1555">
              <w:rPr>
                <w:color w:val="FFFFFF" w:themeColor="background1"/>
              </w:rPr>
              <w:t xml:space="preserve">ssc | @school of </w:t>
            </w:r>
            <w:proofErr w:type="gramStart"/>
            <w:r w:rsidRPr="00BD1555">
              <w:rPr>
                <w:color w:val="FFFFFF" w:themeColor="background1"/>
              </w:rPr>
              <w:t>deveotion ,patdi</w:t>
            </w:r>
            <w:proofErr w:type="gramEnd"/>
          </w:p>
          <w:p w14:paraId="5CA60FC4" w14:textId="1FC5A10C" w:rsidR="006B3B29" w:rsidRPr="00BD1555" w:rsidRDefault="006B3B29" w:rsidP="006B3B29">
            <w:pPr>
              <w:rPr>
                <w:color w:val="FFFFFF" w:themeColor="background1"/>
              </w:rPr>
            </w:pPr>
          </w:p>
        </w:tc>
      </w:tr>
      <w:tr w:rsidR="00BD1555" w:rsidRPr="00BD1555" w14:paraId="5AB17043" w14:textId="77777777" w:rsidTr="00230E79">
        <w:trPr>
          <w:trHeight w:val="58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</w:tcBorders>
          </w:tcPr>
          <w:p w14:paraId="5C9DFB61" w14:textId="77777777" w:rsidR="00F66D94" w:rsidRPr="00BD1555" w:rsidRDefault="00000000" w:rsidP="00230E79">
            <w:pPr>
              <w:pStyle w:val="Heading2"/>
              <w:rPr>
                <w:color w:val="FFFFFF" w:themeColor="background1"/>
              </w:rPr>
            </w:pPr>
            <w:sdt>
              <w:sdtPr>
                <w:rPr>
                  <w:color w:val="FFFFFF" w:themeColor="background1"/>
                </w:rPr>
                <w:id w:val="-1138722731"/>
                <w:placeholder>
                  <w:docPart w:val="503C6314F46946DA83DE2C5042A4FA8A"/>
                </w:placeholder>
                <w:temporary/>
                <w:showingPlcHdr/>
                <w15:appearance w15:val="hidden"/>
              </w:sdtPr>
              <w:sdtContent>
                <w:r w:rsidR="00F66D94" w:rsidRPr="00BD1555">
                  <w:rPr>
                    <w:color w:val="FFFFFF" w:themeColor="background1"/>
                    <w:sz w:val="28"/>
                    <w:szCs w:val="28"/>
                  </w:rPr>
                  <w:t>References</w:t>
                </w:r>
              </w:sdtContent>
            </w:sdt>
          </w:p>
        </w:tc>
        <w:tc>
          <w:tcPr>
            <w:tcW w:w="275" w:type="dxa"/>
          </w:tcPr>
          <w:p w14:paraId="33C1A389" w14:textId="082A6F30" w:rsidR="00F66D94" w:rsidRPr="00BD1555" w:rsidRDefault="00F66D94" w:rsidP="00230E7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FFFFFF" w:themeColor="background1"/>
              </w:rPr>
            </w:pPr>
            <w:r w:rsidRPr="00BD1555">
              <w:rPr>
                <w:color w:val="FFFFFF" w:themeColor="background1"/>
              </w:rPr>
              <w:t xml:space="preserve">       </w:t>
            </w:r>
          </w:p>
        </w:tc>
        <w:tc>
          <w:tcPr>
            <w:tcW w:w="7365" w:type="dxa"/>
          </w:tcPr>
          <w:p w14:paraId="23A415DF" w14:textId="68E7E480" w:rsidR="00F66D94" w:rsidRPr="00BD1555" w:rsidRDefault="00F66D94" w:rsidP="00F66D94">
            <w:pPr>
              <w:pStyle w:val="Heading2"/>
              <w:rPr>
                <w:color w:val="FFFFFF" w:themeColor="background1"/>
              </w:rPr>
            </w:pPr>
            <w:r w:rsidRPr="00BD1555">
              <w:rPr>
                <w:color w:val="FFFFFF" w:themeColor="background1"/>
              </w:rPr>
              <w:t xml:space="preserve">Mail | kushpatel3114@gmail.com </w:t>
            </w:r>
          </w:p>
          <w:p w14:paraId="30E0FDC9" w14:textId="54A9E306" w:rsidR="00F66D94" w:rsidRPr="00BD1555" w:rsidRDefault="00F66D94" w:rsidP="00F66D94">
            <w:pPr>
              <w:pStyle w:val="Heading2"/>
              <w:rPr>
                <w:rFonts w:ascii="Aptos" w:hAnsi="Aptos"/>
                <w:color w:val="FFFFFF" w:themeColor="background1"/>
              </w:rPr>
            </w:pPr>
            <w:r w:rsidRPr="00BD1555">
              <w:rPr>
                <w:color w:val="FFFFFF" w:themeColor="background1"/>
              </w:rPr>
              <w:t xml:space="preserve">GitHub | </w:t>
            </w:r>
            <w:hyperlink r:id="rId13" w:history="1">
              <w:r w:rsidRPr="00BD1555">
                <w:rPr>
                  <w:rStyle w:val="Hyperlink"/>
                  <w:color w:val="FFFFFF" w:themeColor="background1"/>
                </w:rPr>
                <w:t>https://www.github.com/GUJJU</w:t>
              </w:r>
              <w:r w:rsidRPr="00BD1555">
                <w:rPr>
                  <w:rStyle w:val="Hyperlink"/>
                  <w:rFonts w:ascii="Aptos" w:hAnsi="Aptos"/>
                  <w:color w:val="FFFFFF" w:themeColor="background1"/>
                </w:rPr>
                <w:t>03</w:t>
              </w:r>
            </w:hyperlink>
          </w:p>
          <w:p w14:paraId="26AB9CCE" w14:textId="2335F032" w:rsidR="00F66D94" w:rsidRPr="00BD1555" w:rsidRDefault="00F66D94" w:rsidP="00230E79">
            <w:pPr>
              <w:pStyle w:val="Heading2"/>
              <w:rPr>
                <w:color w:val="FFFFFF" w:themeColor="background1"/>
              </w:rPr>
            </w:pPr>
            <w:r w:rsidRPr="00BD1555">
              <w:rPr>
                <w:color w:val="FFFFFF" w:themeColor="background1"/>
              </w:rPr>
              <w:t xml:space="preserve">LinkedIn | </w:t>
            </w:r>
            <w:hyperlink r:id="rId14" w:history="1">
              <w:r w:rsidRPr="00BD1555">
                <w:rPr>
                  <w:rStyle w:val="Hyperlink"/>
                  <w:color w:val="FFFFFF" w:themeColor="background1"/>
                </w:rPr>
                <w:t>https://www.linkedin.com/in/kush-patel-00030003k/</w:t>
              </w:r>
            </w:hyperlink>
          </w:p>
          <w:p w14:paraId="5FF1284E" w14:textId="674C8501" w:rsidR="00F66D94" w:rsidRPr="00BD1555" w:rsidRDefault="00F66D94" w:rsidP="00F66D94">
            <w:pPr>
              <w:pStyle w:val="Heading2"/>
              <w:rPr>
                <w:color w:val="FFFFFF" w:themeColor="background1"/>
              </w:rPr>
            </w:pPr>
            <w:r w:rsidRPr="00BD1555">
              <w:rPr>
                <w:color w:val="FFFFFF" w:themeColor="background1"/>
              </w:rPr>
              <w:t xml:space="preserve">Instagram | </w:t>
            </w:r>
            <w:hyperlink r:id="rId15" w:history="1">
              <w:r w:rsidRPr="00BD1555">
                <w:rPr>
                  <w:rStyle w:val="Hyperlink"/>
                  <w:color w:val="FFFFFF" w:themeColor="background1"/>
                </w:rPr>
                <w:t>https://www.instagram.com/kush._03/</w:t>
              </w:r>
            </w:hyperlink>
          </w:p>
          <w:p w14:paraId="72B9B8B9" w14:textId="77777777" w:rsidR="00F66D94" w:rsidRPr="00BD1555" w:rsidRDefault="00F66D94" w:rsidP="00F66D94">
            <w:pPr>
              <w:rPr>
                <w:color w:val="FFFFFF" w:themeColor="background1"/>
              </w:rPr>
            </w:pPr>
          </w:p>
          <w:p w14:paraId="01E8EDA3" w14:textId="77777777" w:rsidR="00F66D94" w:rsidRPr="00BD1555" w:rsidRDefault="00F66D94" w:rsidP="00F66D94">
            <w:pPr>
              <w:rPr>
                <w:color w:val="FFFFFF" w:themeColor="background1"/>
              </w:rPr>
            </w:pPr>
          </w:p>
          <w:p w14:paraId="55EEF047" w14:textId="77777777" w:rsidR="00F66D94" w:rsidRPr="00BD1555" w:rsidRDefault="00F66D94" w:rsidP="00F66D94">
            <w:pPr>
              <w:rPr>
                <w:color w:val="FFFFFF" w:themeColor="background1"/>
              </w:rPr>
            </w:pPr>
          </w:p>
          <w:p w14:paraId="20AB631B" w14:textId="26CCB46C" w:rsidR="00F66D94" w:rsidRPr="00BD1555" w:rsidRDefault="00F66D94" w:rsidP="00230E79">
            <w:pPr>
              <w:rPr>
                <w:color w:val="FFFFFF" w:themeColor="background1"/>
              </w:rPr>
            </w:pPr>
          </w:p>
          <w:p w14:paraId="6A05B53C" w14:textId="77777777" w:rsidR="00F66D94" w:rsidRPr="00BD1555" w:rsidRDefault="00F66D94" w:rsidP="00230E79">
            <w:pPr>
              <w:rPr>
                <w:color w:val="FFFFFF" w:themeColor="background1"/>
              </w:rPr>
            </w:pPr>
          </w:p>
          <w:p w14:paraId="7806A200" w14:textId="77777777" w:rsidR="00F66D94" w:rsidRPr="00BD1555" w:rsidRDefault="00F66D94" w:rsidP="00230E79">
            <w:pPr>
              <w:rPr>
                <w:color w:val="FFFFFF" w:themeColor="background1"/>
              </w:rPr>
            </w:pPr>
          </w:p>
          <w:p w14:paraId="3181C6B9" w14:textId="77777777" w:rsidR="00F66D94" w:rsidRPr="00BD1555" w:rsidRDefault="00F66D94" w:rsidP="00230E79">
            <w:pPr>
              <w:rPr>
                <w:color w:val="FFFFFF" w:themeColor="background1"/>
              </w:rPr>
            </w:pPr>
          </w:p>
        </w:tc>
      </w:tr>
      <w:bookmarkEnd w:id="0"/>
      <w:tr w:rsidR="00BD1555" w:rsidRPr="00BD1555" w14:paraId="3B46E93F" w14:textId="77777777" w:rsidTr="00230E79">
        <w:trPr>
          <w:trHeight w:val="58"/>
        </w:trPr>
        <w:tc>
          <w:tcPr>
            <w:tcW w:w="1994" w:type="dxa"/>
            <w:tcBorders>
              <w:top w:val="single" w:sz="4" w:space="0" w:color="auto"/>
              <w:bottom w:val="single" w:sz="4" w:space="0" w:color="auto"/>
            </w:tcBorders>
          </w:tcPr>
          <w:p w14:paraId="544BE5DB" w14:textId="20827D75" w:rsidR="00230E79" w:rsidRPr="00BD1555" w:rsidRDefault="00230E79" w:rsidP="00230E79">
            <w:pPr>
              <w:pStyle w:val="Heading2"/>
              <w:rPr>
                <w:color w:val="FFFFFF" w:themeColor="background1"/>
              </w:rPr>
            </w:pPr>
          </w:p>
        </w:tc>
        <w:tc>
          <w:tcPr>
            <w:tcW w:w="275" w:type="dxa"/>
          </w:tcPr>
          <w:p w14:paraId="7EBDE888" w14:textId="77777777" w:rsidR="00230E79" w:rsidRPr="00BD1555" w:rsidRDefault="00230E79" w:rsidP="00230E7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FFFFFF" w:themeColor="background1"/>
              </w:rPr>
            </w:pPr>
          </w:p>
        </w:tc>
        <w:tc>
          <w:tcPr>
            <w:tcW w:w="7365" w:type="dxa"/>
          </w:tcPr>
          <w:p w14:paraId="568EB1C6" w14:textId="45AE74B2" w:rsidR="00230E79" w:rsidRPr="00BD1555" w:rsidRDefault="00230E79" w:rsidP="00230E79">
            <w:pPr>
              <w:rPr>
                <w:color w:val="FFFFFF" w:themeColor="background1"/>
              </w:rPr>
            </w:pPr>
          </w:p>
        </w:tc>
      </w:tr>
      <w:tr w:rsidR="00BD1555" w:rsidRPr="00BD1555" w14:paraId="5F722950" w14:textId="77777777" w:rsidTr="003E0F9C">
        <w:tc>
          <w:tcPr>
            <w:tcW w:w="1994" w:type="dxa"/>
            <w:tcBorders>
              <w:top w:val="single" w:sz="4" w:space="0" w:color="auto"/>
            </w:tcBorders>
          </w:tcPr>
          <w:p w14:paraId="2A6EFA71" w14:textId="68A983EF" w:rsidR="00230E79" w:rsidRPr="00BD1555" w:rsidRDefault="00230E79" w:rsidP="00230E79">
            <w:pPr>
              <w:pStyle w:val="Heading2"/>
              <w:rPr>
                <w:color w:val="FFFFFF" w:themeColor="background1"/>
              </w:rPr>
            </w:pPr>
          </w:p>
        </w:tc>
        <w:tc>
          <w:tcPr>
            <w:tcW w:w="275" w:type="dxa"/>
          </w:tcPr>
          <w:p w14:paraId="7E8A91BF" w14:textId="77777777" w:rsidR="00230E79" w:rsidRPr="00BD1555" w:rsidRDefault="00230E79" w:rsidP="00230E7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color w:val="FFFFFF" w:themeColor="background1"/>
              </w:rPr>
            </w:pPr>
          </w:p>
        </w:tc>
        <w:tc>
          <w:tcPr>
            <w:tcW w:w="7365" w:type="dxa"/>
          </w:tcPr>
          <w:p w14:paraId="7B90073A" w14:textId="0AE2E92C" w:rsidR="00230E79" w:rsidRPr="00BD1555" w:rsidRDefault="00230E79" w:rsidP="00230E79">
            <w:pPr>
              <w:rPr>
                <w:color w:val="FFFFFF" w:themeColor="background1"/>
              </w:rPr>
            </w:pPr>
          </w:p>
        </w:tc>
      </w:tr>
    </w:tbl>
    <w:p w14:paraId="39A7DBF9" w14:textId="77777777" w:rsidR="00FE0204" w:rsidRPr="00BD1555" w:rsidRDefault="00FE0204" w:rsidP="00883C67">
      <w:pPr>
        <w:pStyle w:val="NoSpacing"/>
        <w:rPr>
          <w:color w:val="FFFFFF" w:themeColor="background1"/>
        </w:rPr>
      </w:pPr>
    </w:p>
    <w:sectPr w:rsidR="00FE0204" w:rsidRPr="00BD1555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0FDD2" w14:textId="77777777" w:rsidR="000319E2" w:rsidRDefault="000319E2">
      <w:r>
        <w:separator/>
      </w:r>
    </w:p>
  </w:endnote>
  <w:endnote w:type="continuationSeparator" w:id="0">
    <w:p w14:paraId="62082103" w14:textId="77777777" w:rsidR="000319E2" w:rsidRDefault="000319E2">
      <w:r>
        <w:continuationSeparator/>
      </w:r>
    </w:p>
  </w:endnote>
  <w:endnote w:type="continuationNotice" w:id="1">
    <w:p w14:paraId="054A64BE" w14:textId="77777777" w:rsidR="000319E2" w:rsidRDefault="000319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6316F" w14:textId="77777777" w:rsidR="000319E2" w:rsidRDefault="000319E2">
      <w:r>
        <w:separator/>
      </w:r>
    </w:p>
  </w:footnote>
  <w:footnote w:type="continuationSeparator" w:id="0">
    <w:p w14:paraId="3C072052" w14:textId="77777777" w:rsidR="000319E2" w:rsidRDefault="000319E2">
      <w:r>
        <w:continuationSeparator/>
      </w:r>
    </w:p>
  </w:footnote>
  <w:footnote w:type="continuationNotice" w:id="1">
    <w:p w14:paraId="7406D9C4" w14:textId="77777777" w:rsidR="000319E2" w:rsidRDefault="000319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Bullet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1F3F35"/>
    <w:multiLevelType w:val="hybridMultilevel"/>
    <w:tmpl w:val="2AFEE1F2"/>
    <w:lvl w:ilvl="0" w:tplc="2604D7E6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D7A2427"/>
    <w:multiLevelType w:val="hybridMultilevel"/>
    <w:tmpl w:val="F5323C12"/>
    <w:lvl w:ilvl="0" w:tplc="7E1C6ABA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C46F6E"/>
    <w:multiLevelType w:val="hybridMultilevel"/>
    <w:tmpl w:val="CD3283AC"/>
    <w:lvl w:ilvl="0" w:tplc="91FE22BC"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3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4"/>
  </w:num>
  <w:num w:numId="13" w16cid:durableId="199901450">
    <w:abstractNumId w:val="16"/>
  </w:num>
  <w:num w:numId="14" w16cid:durableId="1533104044">
    <w:abstractNumId w:val="10"/>
  </w:num>
  <w:num w:numId="15" w16cid:durableId="373048102">
    <w:abstractNumId w:val="19"/>
  </w:num>
  <w:num w:numId="16" w16cid:durableId="1533954525">
    <w:abstractNumId w:val="18"/>
  </w:num>
  <w:num w:numId="17" w16cid:durableId="2062096122">
    <w:abstractNumId w:val="11"/>
  </w:num>
  <w:num w:numId="18" w16cid:durableId="42951694">
    <w:abstractNumId w:val="17"/>
  </w:num>
  <w:num w:numId="19" w16cid:durableId="299043667">
    <w:abstractNumId w:val="12"/>
  </w:num>
  <w:num w:numId="20" w16cid:durableId="2109676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9C"/>
    <w:rsid w:val="0001213F"/>
    <w:rsid w:val="0001722C"/>
    <w:rsid w:val="00024E30"/>
    <w:rsid w:val="000319E2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7BC3"/>
    <w:rsid w:val="00130324"/>
    <w:rsid w:val="00144D80"/>
    <w:rsid w:val="00151ECC"/>
    <w:rsid w:val="001667CF"/>
    <w:rsid w:val="00166ADD"/>
    <w:rsid w:val="00167747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9"/>
    <w:rsid w:val="00230E7A"/>
    <w:rsid w:val="002339B8"/>
    <w:rsid w:val="00243B94"/>
    <w:rsid w:val="00244B0E"/>
    <w:rsid w:val="00247188"/>
    <w:rsid w:val="00253A30"/>
    <w:rsid w:val="00261DE3"/>
    <w:rsid w:val="002663DB"/>
    <w:rsid w:val="0028078C"/>
    <w:rsid w:val="002B7E4E"/>
    <w:rsid w:val="002D3C87"/>
    <w:rsid w:val="002F22D0"/>
    <w:rsid w:val="00307B41"/>
    <w:rsid w:val="003105DA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D6303"/>
    <w:rsid w:val="003E0F9C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4EF1"/>
    <w:rsid w:val="004D4444"/>
    <w:rsid w:val="004D6DC1"/>
    <w:rsid w:val="004E2997"/>
    <w:rsid w:val="00500931"/>
    <w:rsid w:val="005133DA"/>
    <w:rsid w:val="00525C3F"/>
    <w:rsid w:val="00531EC3"/>
    <w:rsid w:val="00532AF3"/>
    <w:rsid w:val="00542DBE"/>
    <w:rsid w:val="00544040"/>
    <w:rsid w:val="00555CA6"/>
    <w:rsid w:val="00561139"/>
    <w:rsid w:val="00576304"/>
    <w:rsid w:val="00577089"/>
    <w:rsid w:val="0058321E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3B29"/>
    <w:rsid w:val="006B4888"/>
    <w:rsid w:val="006D2999"/>
    <w:rsid w:val="006E1E22"/>
    <w:rsid w:val="006E6662"/>
    <w:rsid w:val="006F2989"/>
    <w:rsid w:val="00730614"/>
    <w:rsid w:val="007436D1"/>
    <w:rsid w:val="007763C2"/>
    <w:rsid w:val="0079430D"/>
    <w:rsid w:val="007A2648"/>
    <w:rsid w:val="007B1EF3"/>
    <w:rsid w:val="007B2C68"/>
    <w:rsid w:val="007C083D"/>
    <w:rsid w:val="007C46EC"/>
    <w:rsid w:val="007D6C18"/>
    <w:rsid w:val="007E1F85"/>
    <w:rsid w:val="008001AD"/>
    <w:rsid w:val="0083156C"/>
    <w:rsid w:val="00850E50"/>
    <w:rsid w:val="008560B4"/>
    <w:rsid w:val="00871E79"/>
    <w:rsid w:val="008753EA"/>
    <w:rsid w:val="00883C67"/>
    <w:rsid w:val="00897263"/>
    <w:rsid w:val="008E22B1"/>
    <w:rsid w:val="008F1622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F2098"/>
    <w:rsid w:val="009F50CC"/>
    <w:rsid w:val="00A276F7"/>
    <w:rsid w:val="00A43F1B"/>
    <w:rsid w:val="00A45105"/>
    <w:rsid w:val="00A458A0"/>
    <w:rsid w:val="00A4699F"/>
    <w:rsid w:val="00A6215A"/>
    <w:rsid w:val="00A65491"/>
    <w:rsid w:val="00A7140E"/>
    <w:rsid w:val="00A838AA"/>
    <w:rsid w:val="00A86C03"/>
    <w:rsid w:val="00A90A26"/>
    <w:rsid w:val="00A9541B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2B53"/>
    <w:rsid w:val="00BD1555"/>
    <w:rsid w:val="00BD16B4"/>
    <w:rsid w:val="00BF4E60"/>
    <w:rsid w:val="00C03D91"/>
    <w:rsid w:val="00C23BE0"/>
    <w:rsid w:val="00C31F41"/>
    <w:rsid w:val="00C34822"/>
    <w:rsid w:val="00C46D25"/>
    <w:rsid w:val="00C567C3"/>
    <w:rsid w:val="00C735C9"/>
    <w:rsid w:val="00C73F01"/>
    <w:rsid w:val="00C76870"/>
    <w:rsid w:val="00C87C9D"/>
    <w:rsid w:val="00C90469"/>
    <w:rsid w:val="00C92F51"/>
    <w:rsid w:val="00CA54B0"/>
    <w:rsid w:val="00CC1D1E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4292C"/>
    <w:rsid w:val="00D56FFC"/>
    <w:rsid w:val="00D66432"/>
    <w:rsid w:val="00D73717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9289A"/>
    <w:rsid w:val="00E97E45"/>
    <w:rsid w:val="00EA07BF"/>
    <w:rsid w:val="00EA39C1"/>
    <w:rsid w:val="00EC0619"/>
    <w:rsid w:val="00EC1349"/>
    <w:rsid w:val="00EC4AFD"/>
    <w:rsid w:val="00EE0B8D"/>
    <w:rsid w:val="00EF4497"/>
    <w:rsid w:val="00EF6FBC"/>
    <w:rsid w:val="00F068E1"/>
    <w:rsid w:val="00F14524"/>
    <w:rsid w:val="00F228C5"/>
    <w:rsid w:val="00F52127"/>
    <w:rsid w:val="00F54C3E"/>
    <w:rsid w:val="00F63EB5"/>
    <w:rsid w:val="00F66BCB"/>
    <w:rsid w:val="00F66D94"/>
    <w:rsid w:val="00F829A9"/>
    <w:rsid w:val="00F95C1B"/>
    <w:rsid w:val="00FA50C1"/>
    <w:rsid w:val="00FA514F"/>
    <w:rsid w:val="00FB023A"/>
    <w:rsid w:val="00FB736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2CA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rsid w:val="0058321E"/>
  </w:style>
  <w:style w:type="character" w:customStyle="1" w:styleId="HeaderChar">
    <w:name w:val="Header Char"/>
    <w:basedOn w:val="DefaultParagraphFont"/>
    <w:link w:val="Head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ooter">
    <w:name w:val="footer"/>
    <w:basedOn w:val="Normal"/>
    <w:link w:val="FooterChar"/>
    <w:uiPriority w:val="99"/>
    <w:semiHidden/>
    <w:rsid w:val="0058321E"/>
  </w:style>
  <w:style w:type="character" w:customStyle="1" w:styleId="FooterChar">
    <w:name w:val="Footer Char"/>
    <w:basedOn w:val="DefaultParagraphFont"/>
    <w:link w:val="Footer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laceholderText">
    <w:name w:val="Placeholder Text"/>
    <w:basedOn w:val="DefaultParagraphFont"/>
    <w:uiPriority w:val="99"/>
    <w:semiHidden/>
    <w:rsid w:val="003105DA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rsid w:val="00910CBB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NoSpacing">
    <w:name w:val="No Spacing"/>
    <w:uiPriority w:val="14"/>
    <w:semiHidden/>
    <w:qFormat/>
    <w:rsid w:val="00923D54"/>
  </w:style>
  <w:style w:type="paragraph" w:styleId="Bibliography">
    <w:name w:val="Bibliography"/>
    <w:basedOn w:val="Normal"/>
    <w:next w:val="Normal"/>
    <w:uiPriority w:val="37"/>
    <w:semiHidden/>
    <w:rsid w:val="00673C26"/>
  </w:style>
  <w:style w:type="paragraph" w:styleId="BlockText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rsid w:val="00673C2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673C2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D207B5"/>
    <w:pPr>
      <w:spacing w:after="200"/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73C2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73C26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73C2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Captio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673C26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olorfulGrid">
    <w:name w:val="Colorful Grid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673C2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673C2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673C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73C26"/>
  </w:style>
  <w:style w:type="character" w:customStyle="1" w:styleId="DateChar">
    <w:name w:val="Date Char"/>
    <w:basedOn w:val="DefaultParagraphFont"/>
    <w:link w:val="Da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DocumentMap">
    <w:name w:val="Document Map"/>
    <w:basedOn w:val="Normal"/>
    <w:link w:val="DocumentMapCh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673C26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EndnoteReference">
    <w:name w:val="endnote reference"/>
    <w:basedOn w:val="DefaultParagraphFont"/>
    <w:uiPriority w:val="99"/>
    <w:semiHidden/>
    <w:rsid w:val="00673C2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673C26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673C2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7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673C26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GridTable1Light">
    <w:name w:val="Grid Table 1 Light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3">
    <w:name w:val="Grid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673C26"/>
  </w:style>
  <w:style w:type="paragraph" w:styleId="HTMLAddress">
    <w:name w:val="HTML Address"/>
    <w:basedOn w:val="Normal"/>
    <w:link w:val="HTMLAddressChar"/>
    <w:uiPriority w:val="99"/>
    <w:semiHidden/>
    <w:rsid w:val="00673C26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HTMLCite">
    <w:name w:val="HTML Cite"/>
    <w:basedOn w:val="DefaultParagraphFont"/>
    <w:uiPriority w:val="99"/>
    <w:semiHidden/>
    <w:rsid w:val="00673C26"/>
    <w:rPr>
      <w:i/>
      <w:iCs/>
    </w:rPr>
  </w:style>
  <w:style w:type="character" w:styleId="HTMLCode">
    <w:name w:val="HTML Code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673C26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673C26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673C2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673C2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673C26"/>
    <w:rPr>
      <w:i/>
      <w:iCs/>
    </w:rPr>
  </w:style>
  <w:style w:type="character" w:styleId="Hyperlink">
    <w:name w:val="Hyperlink"/>
    <w:basedOn w:val="DefaultParagraphFont"/>
    <w:uiPriority w:val="99"/>
    <w:semiHidden/>
    <w:rsid w:val="00673C2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73C26"/>
  </w:style>
  <w:style w:type="paragraph" w:styleId="List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Bullet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Bullet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Number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2">
    <w:name w:val="List Table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3">
    <w:name w:val="List Table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76870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73C2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73C26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PageNumber">
    <w:name w:val="page number"/>
    <w:basedOn w:val="DefaultParagraphFont"/>
    <w:uiPriority w:val="99"/>
    <w:semiHidden/>
    <w:rsid w:val="00673C26"/>
  </w:style>
  <w:style w:type="table" w:styleId="PlainTable1">
    <w:name w:val="Plain Table 1"/>
    <w:basedOn w:val="Table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673C26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673C2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ignature">
    <w:name w:val="Signature"/>
    <w:basedOn w:val="Normal"/>
    <w:link w:val="SignatureChar"/>
    <w:uiPriority w:val="99"/>
    <w:semiHidden/>
    <w:rsid w:val="00673C26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e3Deffects1">
    <w:name w:val="Table 3D effects 1"/>
    <w:basedOn w:val="Table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73C26"/>
  </w:style>
  <w:style w:type="table" w:styleId="TableProfessional">
    <w:name w:val="Table Professional"/>
    <w:basedOn w:val="Table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673C26"/>
    <w:pPr>
      <w:outlineLvl w:val="9"/>
    </w:pPr>
  </w:style>
  <w:style w:type="paragraph" w:styleId="Title">
    <w:name w:val="Title"/>
    <w:basedOn w:val="Normal"/>
    <w:next w:val="Normal"/>
    <w:link w:val="TitleCh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IntenseEmphasis">
    <w:name w:val="Intense Emphasis"/>
    <w:basedOn w:val="DefaultParagraphFont"/>
    <w:uiPriority w:val="21"/>
    <w:semiHidden/>
    <w:rsid w:val="003105DA"/>
    <w:rPr>
      <w:i/>
      <w:iCs/>
      <w:color w:val="201D1A" w:themeColor="accent1" w:themeShade="BF"/>
    </w:rPr>
  </w:style>
  <w:style w:type="paragraph" w:styleId="Quote">
    <w:name w:val="Quote"/>
    <w:basedOn w:val="Normal"/>
    <w:next w:val="Normal"/>
    <w:link w:val="QuoteCh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BookTitle">
    <w:name w:val="Book Title"/>
    <w:basedOn w:val="DefaultParagraphFont"/>
    <w:uiPriority w:val="33"/>
    <w:semiHidden/>
    <w:rsid w:val="003105DA"/>
    <w:rPr>
      <w:b/>
      <w:bCs/>
      <w:i/>
      <w:iCs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itle">
    <w:name w:val="Subtitle"/>
    <w:basedOn w:val="Normal"/>
    <w:next w:val="Normal"/>
    <w:link w:val="SubtitleCh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ListParagraph">
    <w:name w:val="List Paragraph"/>
    <w:basedOn w:val="Normal"/>
    <w:uiPriority w:val="34"/>
    <w:semiHidden/>
    <w:rsid w:val="004C4EF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0F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github.com/GUJJU03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moviemaniaclone.vercel.app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mytictactoeone.vercel.app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instagram.com/kush._03/" TargetMode="External"/><Relationship Id="rId10" Type="http://schemas.openxmlformats.org/officeDocument/2006/relationships/hyperlink" Target="mailto:KUSHPATEL3114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linkedin.com/in/kush-patel-00030003k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odern%20web%20develop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5EBA0703404F89934CE62890ADE1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8614EE-D839-4B13-9B2F-5116BC06405C}"/>
      </w:docPartPr>
      <w:docPartBody>
        <w:p w:rsidR="00687074" w:rsidRDefault="00000000">
          <w:pPr>
            <w:pStyle w:val="9A5EBA0703404F89934CE62890ADE1BE"/>
          </w:pPr>
          <w:r>
            <w:t>Objective</w:t>
          </w:r>
        </w:p>
      </w:docPartBody>
    </w:docPart>
    <w:docPart>
      <w:docPartPr>
        <w:name w:val="336D81CD830D4234B7000DC158F6C0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62A3E-3DB5-4607-8544-BBC62035A073}"/>
      </w:docPartPr>
      <w:docPartBody>
        <w:p w:rsidR="00687074" w:rsidRDefault="00000000">
          <w:pPr>
            <w:pStyle w:val="336D81CD830D4234B7000DC158F6C05D"/>
          </w:pPr>
          <w:r>
            <w:t xml:space="preserve">Skills &amp; </w:t>
          </w:r>
          <w:r w:rsidRPr="00C567C3">
            <w:t>abilities</w:t>
          </w:r>
        </w:p>
      </w:docPartBody>
    </w:docPart>
    <w:docPart>
      <w:docPartPr>
        <w:name w:val="025C1B69221D4EF1AC9E320507ECF3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A5BB5B-0C19-44D9-8A9B-2CF4271C8247}"/>
      </w:docPartPr>
      <w:docPartBody>
        <w:p w:rsidR="00687074" w:rsidRDefault="00000000">
          <w:pPr>
            <w:pStyle w:val="025C1B69221D4EF1AC9E320507ECF366"/>
          </w:pPr>
          <w:r w:rsidRPr="001A1BCF">
            <w:t>Experience</w:t>
          </w:r>
        </w:p>
      </w:docPartBody>
    </w:docPart>
    <w:docPart>
      <w:docPartPr>
        <w:name w:val="B8E9B3D96943409B9630124D4B3C4E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A142E-3743-4601-963D-63B6DB05463B}"/>
      </w:docPartPr>
      <w:docPartBody>
        <w:p w:rsidR="00687074" w:rsidRDefault="00000000">
          <w:pPr>
            <w:pStyle w:val="B8E9B3D96943409B9630124D4B3C4E1A"/>
          </w:pPr>
          <w:r>
            <w:t>Front-end web developer</w:t>
          </w:r>
        </w:p>
      </w:docPartBody>
    </w:docPart>
    <w:docPart>
      <w:docPartPr>
        <w:name w:val="F77BA6B4F81A467EB774224CAB84B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3BA61-E4A6-480A-B6F9-C546D0118495}"/>
      </w:docPartPr>
      <w:docPartBody>
        <w:p w:rsidR="00687074" w:rsidRDefault="00000000">
          <w:pPr>
            <w:pStyle w:val="F77BA6B4F81A467EB774224CAB84B68B"/>
          </w:pPr>
          <w:r w:rsidRPr="00024E30">
            <w:t>Education</w:t>
          </w:r>
        </w:p>
      </w:docPartBody>
    </w:docPart>
    <w:docPart>
      <w:docPartPr>
        <w:name w:val="503C6314F46946DA83DE2C5042A4FA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79094-869A-45DA-9472-AF02C0407678}"/>
      </w:docPartPr>
      <w:docPartBody>
        <w:p w:rsidR="00687074" w:rsidRDefault="00B372EF" w:rsidP="00B372EF">
          <w:pPr>
            <w:pStyle w:val="503C6314F46946DA83DE2C5042A4FA8A"/>
          </w:pPr>
          <w:r w:rsidRPr="001A1BCF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2EF"/>
    <w:rsid w:val="00687074"/>
    <w:rsid w:val="00B372EF"/>
    <w:rsid w:val="00CF2449"/>
    <w:rsid w:val="00D6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A5EBA0703404F89934CE62890ADE1BE">
    <w:name w:val="9A5EBA0703404F89934CE62890ADE1BE"/>
  </w:style>
  <w:style w:type="paragraph" w:customStyle="1" w:styleId="336D81CD830D4234B7000DC158F6C05D">
    <w:name w:val="336D81CD830D4234B7000DC158F6C05D"/>
  </w:style>
  <w:style w:type="paragraph" w:customStyle="1" w:styleId="025C1B69221D4EF1AC9E320507ECF366">
    <w:name w:val="025C1B69221D4EF1AC9E320507ECF366"/>
  </w:style>
  <w:style w:type="paragraph" w:customStyle="1" w:styleId="B8E9B3D96943409B9630124D4B3C4E1A">
    <w:name w:val="B8E9B3D96943409B9630124D4B3C4E1A"/>
  </w:style>
  <w:style w:type="paragraph" w:customStyle="1" w:styleId="F77BA6B4F81A467EB774224CAB84B68B">
    <w:name w:val="F77BA6B4F81A467EB774224CAB84B68B"/>
  </w:style>
  <w:style w:type="paragraph" w:customStyle="1" w:styleId="503C6314F46946DA83DE2C5042A4FA8A">
    <w:name w:val="503C6314F46946DA83DE2C5042A4FA8A"/>
    <w:rsid w:val="00B372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3AA046-F9E2-43A8-ADDA-8C87998AFC0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9EF263E6-18CB-4E04-A6CD-32B44FCE25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DD185F-AC00-4EEC-8B58-CF213FEE664A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Modern web developer resume</Template>
  <TotalTime>0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2023-11-25T14:24:00Z</dcterms:created>
  <dcterms:modified xsi:type="dcterms:W3CDTF">2023-12-06T14:11:00Z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